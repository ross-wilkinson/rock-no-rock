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8948" w14:textId="4D5B3F75" w:rsidR="0017440E" w:rsidRPr="00C64862" w:rsidRDefault="00DB54E3">
      <w:r w:rsidRPr="00A74B0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6A55E2" wp14:editId="513B6594">
                <wp:simplePos x="0" y="0"/>
                <wp:positionH relativeFrom="column">
                  <wp:posOffset>2747743</wp:posOffset>
                </wp:positionH>
                <wp:positionV relativeFrom="paragraph">
                  <wp:posOffset>91440</wp:posOffset>
                </wp:positionV>
                <wp:extent cx="3544570" cy="661035"/>
                <wp:effectExtent l="0" t="0" r="0" b="0"/>
                <wp:wrapTight wrapText="bothSides">
                  <wp:wrapPolygon edited="0">
                    <wp:start x="387" y="2075"/>
                    <wp:lineTo x="387" y="19089"/>
                    <wp:lineTo x="21128" y="19089"/>
                    <wp:lineTo x="21128" y="2075"/>
                    <wp:lineTo x="387" y="2075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C2819" w14:textId="0FB83A33" w:rsidR="0077203E" w:rsidRPr="004D2A8B" w:rsidRDefault="0077203E" w:rsidP="004D2A8B">
                            <w:pPr>
                              <w:pStyle w:val="Header1"/>
                            </w:pPr>
                            <w:r w:rsidRPr="004D2A8B">
                              <w:t>Department</w:t>
                            </w:r>
                            <w:r w:rsidR="00E07052" w:rsidRPr="004D2A8B">
                              <w:t xml:space="preserve"> of Integrative Physiology</w:t>
                            </w:r>
                            <w:r w:rsidRPr="004D2A8B">
                              <w:tab/>
                              <w:t>t</w:t>
                            </w:r>
                            <w:r w:rsidRPr="004D2A8B">
                              <w:tab/>
                              <w:t xml:space="preserve">303 492 </w:t>
                            </w:r>
                            <w:r w:rsidR="00E07052" w:rsidRPr="004D2A8B">
                              <w:t>0926</w:t>
                            </w:r>
                          </w:p>
                          <w:p w14:paraId="289B0C3E" w14:textId="2E7C79D8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Locomotion Laboratory</w:t>
                            </w:r>
                            <w:r w:rsidR="0077203E" w:rsidRPr="004D2A8B">
                              <w:tab/>
                              <w:t>f</w:t>
                            </w:r>
                            <w:r w:rsidR="0077203E" w:rsidRPr="004D2A8B">
                              <w:tab/>
                              <w:t xml:space="preserve">303 492 </w:t>
                            </w:r>
                            <w:r w:rsidRPr="004D2A8B">
                              <w:t>4009</w:t>
                            </w:r>
                          </w:p>
                          <w:p w14:paraId="5F317319" w14:textId="587742B3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CLRE</w:t>
                            </w:r>
                            <w:r w:rsidR="0077203E" w:rsidRPr="004D2A8B">
                              <w:t xml:space="preserve"> Room </w:t>
                            </w:r>
                            <w:r w:rsidRPr="004D2A8B">
                              <w:t>111</w:t>
                            </w:r>
                            <w:r w:rsidR="0077203E" w:rsidRPr="004D2A8B">
                              <w:tab/>
                            </w:r>
                            <w:hyperlink r:id="rId8" w:history="1">
                              <w:r w:rsidRPr="004D2A8B">
                                <w:rPr>
                                  <w:rStyle w:val="Hyperlink"/>
                                  <w:rFonts w:cs="Arial"/>
                                </w:rPr>
                                <w:t>ross.wilkinson@colorado.edu</w:t>
                              </w:r>
                            </w:hyperlink>
                          </w:p>
                          <w:p w14:paraId="0719785A" w14:textId="167D4F42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354</w:t>
                            </w:r>
                            <w:r w:rsidR="0077203E" w:rsidRPr="004D2A8B">
                              <w:t xml:space="preserve"> UCB</w:t>
                            </w:r>
                          </w:p>
                          <w:p w14:paraId="772AC83E" w14:textId="7A92E4AE" w:rsidR="0077203E" w:rsidRPr="004D2A8B" w:rsidRDefault="0077203E" w:rsidP="004D2A8B">
                            <w:pPr>
                              <w:pStyle w:val="Header1"/>
                            </w:pPr>
                            <w:r w:rsidRPr="004D2A8B">
                              <w:t>Boulder, Colorado 80309-0</w:t>
                            </w:r>
                            <w:r w:rsidR="00E07052" w:rsidRPr="004D2A8B">
                              <w:t>354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A5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35pt;margin-top:7.2pt;width:279.1pt;height:5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" filled="f" stroked="f">
                <v:textbox inset=",7.2pt,,7.2pt">
                  <w:txbxContent>
                    <w:p w14:paraId="14FC2819" w14:textId="0FB83A33" w:rsidR="0077203E" w:rsidRPr="004D2A8B" w:rsidRDefault="0077203E" w:rsidP="004D2A8B">
                      <w:pPr>
                        <w:pStyle w:val="Header1"/>
                      </w:pPr>
                      <w:r w:rsidRPr="004D2A8B">
                        <w:t>Department</w:t>
                      </w:r>
                      <w:r w:rsidR="00E07052" w:rsidRPr="004D2A8B">
                        <w:t xml:space="preserve"> of Integrative Physiology</w:t>
                      </w:r>
                      <w:r w:rsidRPr="004D2A8B">
                        <w:tab/>
                        <w:t>t</w:t>
                      </w:r>
                      <w:r w:rsidRPr="004D2A8B">
                        <w:tab/>
                        <w:t xml:space="preserve">303 492 </w:t>
                      </w:r>
                      <w:r w:rsidR="00E07052" w:rsidRPr="004D2A8B">
                        <w:t>0926</w:t>
                      </w:r>
                    </w:p>
                    <w:p w14:paraId="289B0C3E" w14:textId="2E7C79D8" w:rsidR="0077203E" w:rsidRPr="004D2A8B" w:rsidRDefault="00E07052" w:rsidP="004D2A8B">
                      <w:pPr>
                        <w:pStyle w:val="Header1"/>
                      </w:pPr>
                      <w:r w:rsidRPr="004D2A8B">
                        <w:t>Locomotion Laboratory</w:t>
                      </w:r>
                      <w:r w:rsidR="0077203E" w:rsidRPr="004D2A8B">
                        <w:tab/>
                        <w:t>f</w:t>
                      </w:r>
                      <w:r w:rsidR="0077203E" w:rsidRPr="004D2A8B">
                        <w:tab/>
                        <w:t xml:space="preserve">303 492 </w:t>
                      </w:r>
                      <w:r w:rsidRPr="004D2A8B">
                        <w:t>4009</w:t>
                      </w:r>
                    </w:p>
                    <w:p w14:paraId="5F317319" w14:textId="587742B3" w:rsidR="0077203E" w:rsidRPr="004D2A8B" w:rsidRDefault="00E07052" w:rsidP="004D2A8B">
                      <w:pPr>
                        <w:pStyle w:val="Header1"/>
                      </w:pPr>
                      <w:r w:rsidRPr="004D2A8B">
                        <w:t>CLRE</w:t>
                      </w:r>
                      <w:r w:rsidR="0077203E" w:rsidRPr="004D2A8B">
                        <w:t xml:space="preserve"> Room </w:t>
                      </w:r>
                      <w:r w:rsidRPr="004D2A8B">
                        <w:t>111</w:t>
                      </w:r>
                      <w:r w:rsidR="0077203E" w:rsidRPr="004D2A8B">
                        <w:tab/>
                      </w:r>
                      <w:hyperlink r:id="rId9" w:history="1">
                        <w:r w:rsidRPr="004D2A8B">
                          <w:rPr>
                            <w:rStyle w:val="Hyperlink"/>
                            <w:rFonts w:cs="Arial"/>
                          </w:rPr>
                          <w:t>ross.wilkinson@colorado.edu</w:t>
                        </w:r>
                      </w:hyperlink>
                    </w:p>
                    <w:p w14:paraId="0719785A" w14:textId="167D4F42" w:rsidR="0077203E" w:rsidRPr="004D2A8B" w:rsidRDefault="00E07052" w:rsidP="004D2A8B">
                      <w:pPr>
                        <w:pStyle w:val="Header1"/>
                      </w:pPr>
                      <w:r w:rsidRPr="004D2A8B">
                        <w:t>354</w:t>
                      </w:r>
                      <w:r w:rsidR="0077203E" w:rsidRPr="004D2A8B">
                        <w:t xml:space="preserve"> UCB</w:t>
                      </w:r>
                    </w:p>
                    <w:p w14:paraId="772AC83E" w14:textId="7A92E4AE" w:rsidR="0077203E" w:rsidRPr="004D2A8B" w:rsidRDefault="0077203E" w:rsidP="004D2A8B">
                      <w:pPr>
                        <w:pStyle w:val="Header1"/>
                      </w:pPr>
                      <w:r w:rsidRPr="004D2A8B">
                        <w:t>Boulder, Colorado 80309-0</w:t>
                      </w:r>
                      <w:r w:rsidR="00E07052" w:rsidRPr="004D2A8B">
                        <w:t>354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338B76" w14:textId="4B805675" w:rsidR="0017440E" w:rsidRPr="00C64862" w:rsidRDefault="002A173C" w:rsidP="00DA454E">
      <w:pPr>
        <w:tabs>
          <w:tab w:val="left" w:pos="6160"/>
        </w:tabs>
        <w:ind w:left="-810"/>
      </w:pPr>
      <w:r w:rsidRPr="00C64862">
        <w:rPr>
          <w:noProof/>
        </w:rPr>
        <w:drawing>
          <wp:inline distT="0" distB="0" distL="0" distR="0" wp14:anchorId="1F284FE0" wp14:editId="688D0D0E">
            <wp:extent cx="1955800" cy="393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54E" w:rsidRPr="00C64862">
        <w:t xml:space="preserve"> </w:t>
      </w:r>
      <w:r w:rsidR="00DA454E" w:rsidRPr="00C64862">
        <w:tab/>
      </w:r>
      <w:r w:rsidR="00D92071">
        <w:rPr>
          <w:rFonts w:ascii="Times New Roman" w:eastAsia="Arial Unicode MS" w:hAnsi="Times New Roman"/>
          <w:sz w:val="22"/>
          <w:szCs w:val="22"/>
        </w:rPr>
        <w:tab/>
      </w:r>
      <w:r w:rsidR="00D92071">
        <w:rPr>
          <w:rFonts w:ascii="Times New Roman" w:eastAsia="Arial Unicode MS" w:hAnsi="Times New Roman"/>
          <w:sz w:val="22"/>
          <w:szCs w:val="22"/>
        </w:rPr>
        <w:tab/>
      </w:r>
    </w:p>
    <w:p w14:paraId="4953F753" w14:textId="77777777" w:rsidR="00DB54E3" w:rsidRDefault="00DB54E3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21782DE4" w14:textId="77777777" w:rsidR="00DB54E3" w:rsidRDefault="00DB54E3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15CE2EA9" w14:textId="6292745F" w:rsidR="00086D9E" w:rsidRPr="00DB54E3" w:rsidRDefault="00851F8C" w:rsidP="006747F7">
      <w:pPr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fldChar w:fldCharType="begin"/>
      </w:r>
      <w:r w:rsidR="0017440E" w:rsidRPr="00DB54E3">
        <w:rPr>
          <w:rFonts w:ascii="Times New Roman" w:eastAsia="Arial Unicode MS" w:hAnsi="Times New Roman"/>
          <w:sz w:val="22"/>
          <w:szCs w:val="22"/>
        </w:rPr>
        <w:instrText xml:space="preserve"> TIME \@ "MMMM d, yyyy" </w:instrText>
      </w:r>
      <w:r w:rsidRPr="00DB54E3">
        <w:rPr>
          <w:rFonts w:ascii="Times New Roman" w:eastAsia="Arial Unicode MS" w:hAnsi="Times New Roman"/>
          <w:sz w:val="22"/>
          <w:szCs w:val="22"/>
        </w:rPr>
        <w:fldChar w:fldCharType="separate"/>
      </w:r>
      <w:r w:rsidR="00852E9A">
        <w:rPr>
          <w:rFonts w:ascii="Times New Roman" w:eastAsia="Arial Unicode MS" w:hAnsi="Times New Roman"/>
          <w:noProof/>
          <w:sz w:val="22"/>
          <w:szCs w:val="22"/>
        </w:rPr>
        <w:t>May 8, 2021</w:t>
      </w:r>
      <w:r w:rsidRPr="00DB54E3">
        <w:rPr>
          <w:rFonts w:ascii="Times New Roman" w:eastAsia="Arial Unicode MS" w:hAnsi="Times New Roman"/>
          <w:sz w:val="22"/>
          <w:szCs w:val="22"/>
        </w:rPr>
        <w:fldChar w:fldCharType="end"/>
      </w:r>
    </w:p>
    <w:p w14:paraId="756617CC" w14:textId="77777777" w:rsidR="00DB54E3" w:rsidRPr="00DB54E3" w:rsidRDefault="00DB54E3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20CEDABA" w14:textId="7AFA707F" w:rsidR="00E07052" w:rsidRPr="00DB54E3" w:rsidRDefault="00E07052" w:rsidP="00DB54E3">
      <w:pPr>
        <w:pStyle w:val="Pa0"/>
        <w:spacing w:line="240" w:lineRule="auto"/>
        <w:outlineLvl w:val="0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Dr.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Farshid</w:t>
      </w:r>
      <w:proofErr w:type="spellEnd"/>
      <w:r w:rsidR="000A33C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</w:p>
    <w:p w14:paraId="488A984A" w14:textId="43809E7A" w:rsidR="00086D9E" w:rsidRPr="00DB54E3" w:rsidRDefault="00E07052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Editor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>-</w:t>
      </w:r>
      <w:r w:rsidRPr="00DB54E3">
        <w:rPr>
          <w:rFonts w:ascii="Times New Roman" w:eastAsia="Arial Unicode MS" w:hAnsi="Times New Roman"/>
          <w:sz w:val="22"/>
          <w:szCs w:val="22"/>
        </w:rPr>
        <w:t>in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>-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Chief,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Journal of Biomechanics</w:t>
      </w:r>
    </w:p>
    <w:p w14:paraId="0BEA18E3" w14:textId="2EC97988" w:rsidR="004D2A8B" w:rsidRPr="00DB54E3" w:rsidRDefault="00577069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hyperlink r:id="rId11" w:history="1">
        <w:r w:rsidR="000A33CF" w:rsidRPr="00DB54E3">
          <w:rPr>
            <w:rStyle w:val="Hyperlink"/>
            <w:rFonts w:ascii="Times New Roman" w:eastAsia="Arial Unicode MS" w:hAnsi="Times New Roman"/>
            <w:color w:val="auto"/>
            <w:sz w:val="22"/>
            <w:szCs w:val="22"/>
          </w:rPr>
          <w:t>em@editorialmanager.com</w:t>
        </w:r>
      </w:hyperlink>
    </w:p>
    <w:p w14:paraId="649DD692" w14:textId="3F5DAF51" w:rsidR="00086D9E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081B992F" w14:textId="27FA64BA" w:rsidR="00DF31C5" w:rsidRPr="00DF31C5" w:rsidRDefault="00DF31C5" w:rsidP="00DB54E3">
      <w:pPr>
        <w:pStyle w:val="Default"/>
        <w:rPr>
          <w:rFonts w:ascii="Times New Roman" w:eastAsia="Arial Unicode MS" w:hAnsi="Times New Roman" w:cs="Times New Roman"/>
          <w:b/>
          <w:bCs/>
          <w:color w:val="auto"/>
          <w:sz w:val="22"/>
          <w:szCs w:val="22"/>
        </w:rPr>
      </w:pPr>
      <w:r w:rsidRPr="00DF31C5">
        <w:rPr>
          <w:rFonts w:ascii="Times New Roman" w:eastAsia="Arial Unicode MS" w:hAnsi="Times New Roman" w:cs="Times New Roman"/>
          <w:b/>
          <w:bCs/>
          <w:color w:val="auto"/>
          <w:sz w:val="22"/>
          <w:szCs w:val="22"/>
        </w:rPr>
        <w:t>RE: BM-D-21-00131</w:t>
      </w:r>
    </w:p>
    <w:p w14:paraId="163D889E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51AEC640" w14:textId="2C13AB44" w:rsidR="00086D9E" w:rsidRPr="00DB54E3" w:rsidRDefault="0017440E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Dear </w:t>
      </w:r>
      <w:proofErr w:type="gramStart"/>
      <w:r w:rsidR="000A33CF" w:rsidRPr="00DB54E3">
        <w:rPr>
          <w:rFonts w:ascii="Times New Roman" w:eastAsia="Arial Unicode MS" w:hAnsi="Times New Roman"/>
          <w:sz w:val="22"/>
          <w:szCs w:val="22"/>
        </w:rPr>
        <w:t>Dr.</w:t>
      </w:r>
      <w:proofErr w:type="gramEnd"/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  <w:r w:rsidRPr="00DB54E3">
        <w:rPr>
          <w:rFonts w:ascii="Times New Roman" w:eastAsia="Arial Unicode MS" w:hAnsi="Times New Roman"/>
          <w:sz w:val="22"/>
          <w:szCs w:val="22"/>
        </w:rPr>
        <w:t xml:space="preserve">, </w:t>
      </w:r>
    </w:p>
    <w:p w14:paraId="38F86F93" w14:textId="4000A012" w:rsidR="00086D9E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2163958A" w14:textId="6F662A1B" w:rsidR="00DF31C5" w:rsidRPr="00DF31C5" w:rsidRDefault="00B72702" w:rsidP="00DF31C5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  <w:r>
        <w:rPr>
          <w:rFonts w:ascii="Times New Roman" w:eastAsia="Arial Unicode MS" w:hAnsi="Times New Roman" w:cs="Times New Roman"/>
          <w:color w:val="auto"/>
          <w:sz w:val="22"/>
          <w:szCs w:val="22"/>
        </w:rPr>
        <w:t>T</w:t>
      </w:r>
      <w:r w:rsidR="00DF31C5"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hank you for the opportunity to revise </w:t>
      </w:r>
      <w:r>
        <w:rPr>
          <w:rFonts w:ascii="Times New Roman" w:eastAsia="Arial Unicode MS" w:hAnsi="Times New Roman" w:cs="Times New Roman"/>
          <w:color w:val="auto"/>
          <w:sz w:val="22"/>
          <w:szCs w:val="22"/>
        </w:rPr>
        <w:t>our</w:t>
      </w:r>
      <w:r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 </w:t>
      </w:r>
      <w:r w:rsidR="00DF31C5"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>manuscript and the reviewer for their insightful comments. Attached</w:t>
      </w:r>
      <w:r w:rsidR="009B4FC9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, please </w:t>
      </w:r>
      <w:r w:rsidR="00DF31C5"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find </w:t>
      </w:r>
      <w:r w:rsidR="009B4FC9">
        <w:rPr>
          <w:rFonts w:ascii="Times New Roman" w:eastAsia="Arial Unicode MS" w:hAnsi="Times New Roman" w:cs="Times New Roman"/>
          <w:color w:val="auto"/>
          <w:sz w:val="22"/>
          <w:szCs w:val="22"/>
        </w:rPr>
        <w:t>our</w:t>
      </w:r>
      <w:r w:rsidR="009B4FC9"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 </w:t>
      </w:r>
      <w:r w:rsidR="00DF31C5"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revised manuscript titled: “The influence of bicycle </w:t>
      </w:r>
      <w:proofErr w:type="gramStart"/>
      <w:r w:rsidR="00DF31C5"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>lean</w:t>
      </w:r>
      <w:proofErr w:type="gramEnd"/>
      <w:r w:rsidR="00DF31C5"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 on maximal</w:t>
      </w:r>
      <w:r w:rsid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 </w:t>
      </w:r>
      <w:r w:rsidR="00DF31C5"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power output during sprint cycling” that we hope you will find acceptable for publication in the </w:t>
      </w:r>
      <w:r w:rsidR="00DF31C5" w:rsidRPr="00DF31C5">
        <w:rPr>
          <w:rFonts w:ascii="Times New Roman" w:eastAsia="Arial Unicode MS" w:hAnsi="Times New Roman" w:cs="Times New Roman"/>
          <w:i/>
          <w:iCs/>
          <w:color w:val="auto"/>
          <w:sz w:val="22"/>
          <w:szCs w:val="22"/>
        </w:rPr>
        <w:t>Journal of Biomechanics</w:t>
      </w:r>
      <w:r w:rsidR="00DF31C5"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>.</w:t>
      </w:r>
    </w:p>
    <w:p w14:paraId="046C94E5" w14:textId="77777777" w:rsidR="00DF31C5" w:rsidRPr="00DF31C5" w:rsidRDefault="00DF31C5" w:rsidP="00DF31C5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789BE425" w14:textId="77777777" w:rsidR="00DF31C5" w:rsidRDefault="00DF31C5" w:rsidP="00DF31C5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  <w:r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In the following pages we have addressed all of the reviewer comments on a point-by-point basis and also indicated altered parts of the manuscript text as follows: </w:t>
      </w:r>
    </w:p>
    <w:p w14:paraId="7B7F338D" w14:textId="77777777" w:rsidR="00DF31C5" w:rsidRDefault="00DF31C5" w:rsidP="00DF31C5">
      <w:pPr>
        <w:pStyle w:val="Default"/>
        <w:numPr>
          <w:ilvl w:val="0"/>
          <w:numId w:val="11"/>
        </w:numPr>
        <w:rPr>
          <w:rFonts w:ascii="Times New Roman" w:eastAsia="Arial Unicode MS" w:hAnsi="Times New Roman" w:cs="Times New Roman"/>
          <w:color w:val="auto"/>
          <w:sz w:val="22"/>
          <w:szCs w:val="22"/>
        </w:rPr>
      </w:pPr>
      <w:r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>italicized text refers to new text that has been included within the manuscript and,</w:t>
      </w:r>
    </w:p>
    <w:p w14:paraId="4DA61A1F" w14:textId="62308C32" w:rsidR="00DF31C5" w:rsidRPr="00DF31C5" w:rsidRDefault="00DF31C5" w:rsidP="00DF31C5">
      <w:pPr>
        <w:pStyle w:val="Default"/>
        <w:numPr>
          <w:ilvl w:val="0"/>
          <w:numId w:val="11"/>
        </w:numPr>
        <w:rPr>
          <w:rFonts w:ascii="Times New Roman" w:eastAsia="Arial Unicode MS" w:hAnsi="Times New Roman" w:cs="Times New Roman"/>
          <w:color w:val="auto"/>
          <w:sz w:val="22"/>
          <w:szCs w:val="22"/>
        </w:rPr>
      </w:pPr>
      <w:r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 xml:space="preserve">strikethrough text refers to old text that has now been omitted. </w:t>
      </w:r>
    </w:p>
    <w:p w14:paraId="7844FA17" w14:textId="77777777" w:rsidR="00DF31C5" w:rsidRPr="00DF31C5" w:rsidRDefault="00DF31C5" w:rsidP="00DF31C5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7309A70E" w14:textId="093B349A" w:rsidR="006711A2" w:rsidRPr="00DB54E3" w:rsidRDefault="00DF31C5" w:rsidP="00DF31C5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  <w:r w:rsidRPr="00DF31C5">
        <w:rPr>
          <w:rFonts w:ascii="Times New Roman" w:eastAsia="Arial Unicode MS" w:hAnsi="Times New Roman" w:cs="Times New Roman"/>
          <w:color w:val="auto"/>
          <w:sz w:val="22"/>
          <w:szCs w:val="22"/>
        </w:rPr>
        <w:t>Thank you in advance for your time and effort in reviewing our response.</w:t>
      </w:r>
    </w:p>
    <w:p w14:paraId="7449E5A4" w14:textId="77777777" w:rsidR="00DF297F" w:rsidRPr="00DB54E3" w:rsidRDefault="00DF297F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4C475A6E" w14:textId="75532666" w:rsidR="00DB54E3" w:rsidRDefault="0017440E" w:rsidP="00822EC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Sincerely, </w:t>
      </w:r>
    </w:p>
    <w:p w14:paraId="11F51E74" w14:textId="77777777" w:rsidR="00DF31C5" w:rsidRPr="00DF31C5" w:rsidRDefault="00DF31C5" w:rsidP="00DF31C5">
      <w:pPr>
        <w:pStyle w:val="Default"/>
        <w:rPr>
          <w:rFonts w:eastAsia="Arial Unicode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488"/>
      </w:tblGrid>
      <w:tr w:rsidR="00DB54E3" w:rsidRPr="00DB54E3" w14:paraId="1A5F3DC5" w14:textId="77777777" w:rsidTr="00DB54E3">
        <w:tc>
          <w:tcPr>
            <w:tcW w:w="4488" w:type="dxa"/>
          </w:tcPr>
          <w:p w14:paraId="6D2A83C4" w14:textId="1C3CFFA6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noProof/>
                <w:sz w:val="22"/>
                <w:szCs w:val="22"/>
              </w:rPr>
              <w:drawing>
                <wp:inline distT="0" distB="0" distL="0" distR="0" wp14:anchorId="6B283953" wp14:editId="20F85046">
                  <wp:extent cx="2360606" cy="621517"/>
                  <wp:effectExtent l="0" t="0" r="1905" b="1270"/>
                  <wp:docPr id="5" name="Picture 5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, letter&#10;&#10;Description automatically generated"/>
                          <pic:cNvPicPr/>
                        </pic:nvPicPr>
                        <pic:blipFill rotWithShape="1">
                          <a:blip r:embed="rId12"/>
                          <a:srcRect l="4336"/>
                          <a:stretch/>
                        </pic:blipFill>
                        <pic:spPr bwMode="auto">
                          <a:xfrm>
                            <a:off x="0" y="0"/>
                            <a:ext cx="2405920" cy="633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8" w:type="dxa"/>
          </w:tcPr>
          <w:p w14:paraId="130DFAE7" w14:textId="77B9D79F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noProof/>
                <w:sz w:val="22"/>
                <w:szCs w:val="22"/>
              </w:rPr>
              <w:drawing>
                <wp:inline distT="0" distB="0" distL="0" distR="0" wp14:anchorId="2F91D916" wp14:editId="0941F13E">
                  <wp:extent cx="1519555" cy="661035"/>
                  <wp:effectExtent l="0" t="0" r="4445" b="0"/>
                  <wp:docPr id="4" name="Picture 4" descr=":::School:CUletterhead:rk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School:CUletterhead:rk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55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E3" w:rsidRPr="00DB54E3" w14:paraId="1EDD1BF3" w14:textId="77777777" w:rsidTr="00DB54E3">
        <w:tc>
          <w:tcPr>
            <w:tcW w:w="4488" w:type="dxa"/>
          </w:tcPr>
          <w:p w14:paraId="05264933" w14:textId="77777777" w:rsidR="00DB54E3" w:rsidRPr="00DB54E3" w:rsidRDefault="00DB54E3" w:rsidP="00DB54E3">
            <w:pPr>
              <w:spacing w:line="280" w:lineRule="exac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Ross Wilkinson, Ph.D.</w:t>
            </w:r>
          </w:p>
          <w:p w14:paraId="28D2EBB1" w14:textId="77777777" w:rsidR="00DB54E3" w:rsidRPr="00DB54E3" w:rsidRDefault="00DB54E3" w:rsidP="00DB54E3">
            <w:pPr>
              <w:spacing w:line="280" w:lineRule="exac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Post-doctoral Researcher</w:t>
            </w:r>
          </w:p>
          <w:p w14:paraId="3EA8A7B0" w14:textId="71324A90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Integrative Physiology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 Dept.</w:t>
            </w:r>
          </w:p>
          <w:p w14:paraId="1E1CB4E7" w14:textId="45A83AA3" w:rsid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University of Colorado Boulder</w:t>
            </w:r>
          </w:p>
          <w:p w14:paraId="52D17DD7" w14:textId="2C7823D3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>
              <w:rPr>
                <w:rFonts w:ascii="Times New Roman" w:eastAsia="Arial Unicode MS" w:hAnsi="Times New Roman"/>
                <w:sz w:val="22"/>
                <w:szCs w:val="22"/>
              </w:rPr>
              <w:t>ross.wilkinson@colorado.edu</w:t>
            </w:r>
          </w:p>
        </w:tc>
        <w:tc>
          <w:tcPr>
            <w:tcW w:w="4488" w:type="dxa"/>
          </w:tcPr>
          <w:p w14:paraId="49D581B0" w14:textId="68336630" w:rsidR="00DB54E3" w:rsidRPr="00DB54E3" w:rsidRDefault="00DB54E3" w:rsidP="00086D9E">
            <w:pPr>
              <w:rPr>
                <w:rFonts w:ascii="Times New Roman" w:hAnsi="Times New Roman"/>
                <w:sz w:val="22"/>
                <w:szCs w:val="22"/>
              </w:rPr>
            </w:pP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Rodger </w:t>
            </w:r>
            <w:proofErr w:type="spellStart"/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>Kram</w:t>
            </w:r>
            <w:proofErr w:type="spellEnd"/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>, Ph.D.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Associate Professor, Emeritus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Integrative Physiology Dept.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University of Colorado Boulder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rodger.kram@colorado.edu</w:t>
            </w:r>
          </w:p>
        </w:tc>
      </w:tr>
    </w:tbl>
    <w:p w14:paraId="0C623ED6" w14:textId="1D0D4D2D" w:rsidR="000A33CF" w:rsidRDefault="000A33CF" w:rsidP="00DB54E3">
      <w:pPr>
        <w:rPr>
          <w:rFonts w:ascii="Times New Roman" w:eastAsia="Arial Unicode MS" w:hAnsi="Times New Roman"/>
        </w:rPr>
      </w:pPr>
    </w:p>
    <w:p w14:paraId="225686EC" w14:textId="6C82E1D3" w:rsidR="00F07496" w:rsidRDefault="00F07496" w:rsidP="00DB54E3">
      <w:pPr>
        <w:rPr>
          <w:rFonts w:ascii="Times New Roman" w:eastAsia="Arial Unicode MS" w:hAnsi="Times New Roman"/>
        </w:rPr>
      </w:pPr>
    </w:p>
    <w:p w14:paraId="741E508A" w14:textId="4A04A5C2" w:rsidR="00F07496" w:rsidRDefault="00F07496" w:rsidP="00DB54E3">
      <w:pPr>
        <w:rPr>
          <w:rFonts w:ascii="Times New Roman" w:eastAsia="Arial Unicode MS" w:hAnsi="Times New Roman"/>
        </w:rPr>
      </w:pPr>
    </w:p>
    <w:p w14:paraId="2F57E569" w14:textId="5A08B021" w:rsidR="00F07496" w:rsidRDefault="00F07496" w:rsidP="00DB54E3">
      <w:pPr>
        <w:rPr>
          <w:rFonts w:ascii="Times New Roman" w:eastAsia="Arial Unicode MS" w:hAnsi="Times New Roman"/>
        </w:rPr>
      </w:pPr>
    </w:p>
    <w:p w14:paraId="1A59CAAA" w14:textId="01C0AC16" w:rsidR="00F07496" w:rsidRDefault="00F07496" w:rsidP="00DB54E3">
      <w:pPr>
        <w:rPr>
          <w:rFonts w:ascii="Times New Roman" w:eastAsia="Arial Unicode MS" w:hAnsi="Times New Roman"/>
        </w:rPr>
      </w:pPr>
    </w:p>
    <w:p w14:paraId="579670AD" w14:textId="416D8EE4" w:rsidR="00F07496" w:rsidRDefault="00F07496" w:rsidP="00DB54E3">
      <w:pPr>
        <w:rPr>
          <w:rFonts w:ascii="Times New Roman" w:eastAsia="Arial Unicode MS" w:hAnsi="Times New Roman"/>
        </w:rPr>
      </w:pPr>
    </w:p>
    <w:p w14:paraId="230F9CD8" w14:textId="2900C00B" w:rsidR="00F07496" w:rsidRDefault="00F07496" w:rsidP="00DB54E3">
      <w:pPr>
        <w:rPr>
          <w:rFonts w:ascii="Times New Roman" w:eastAsia="Arial Unicode MS" w:hAnsi="Times New Roman"/>
        </w:rPr>
      </w:pPr>
    </w:p>
    <w:p w14:paraId="1CD43AF8" w14:textId="14E6EED3" w:rsidR="00F07496" w:rsidRDefault="00F07496" w:rsidP="00DB54E3">
      <w:pPr>
        <w:rPr>
          <w:rFonts w:ascii="Times New Roman" w:eastAsia="Arial Unicode MS" w:hAnsi="Times New Roman"/>
        </w:rPr>
      </w:pPr>
    </w:p>
    <w:p w14:paraId="7A64C700" w14:textId="07334D9B" w:rsidR="00F07496" w:rsidRDefault="00F07496" w:rsidP="00DB54E3">
      <w:pPr>
        <w:rPr>
          <w:rFonts w:ascii="Times New Roman" w:eastAsia="Arial Unicode MS" w:hAnsi="Times New Roman"/>
        </w:rPr>
      </w:pPr>
    </w:p>
    <w:p w14:paraId="5634D77F" w14:textId="443C1913" w:rsidR="00F07496" w:rsidRDefault="00F07496" w:rsidP="00DB54E3">
      <w:pPr>
        <w:rPr>
          <w:rFonts w:ascii="Times New Roman" w:eastAsia="Arial Unicode MS" w:hAnsi="Times New Roman"/>
        </w:rPr>
      </w:pPr>
    </w:p>
    <w:p w14:paraId="509AC3FF" w14:textId="5C5DDC29" w:rsidR="00F07496" w:rsidRDefault="00F07496" w:rsidP="00DB54E3">
      <w:pPr>
        <w:rPr>
          <w:rFonts w:ascii="Times New Roman" w:eastAsia="Arial Unicode MS" w:hAnsi="Times New Roman"/>
        </w:rPr>
      </w:pPr>
    </w:p>
    <w:p w14:paraId="3CE0F41A" w14:textId="77777777" w:rsidR="00F07496" w:rsidRDefault="00F07496" w:rsidP="00F07496">
      <w:pPr>
        <w:rPr>
          <w:rFonts w:ascii="Times New Roman" w:eastAsia="Arial Unicode MS" w:hAnsi="Times New Roman"/>
          <w:sz w:val="32"/>
          <w:szCs w:val="32"/>
          <w:lang w:val="en-AU"/>
        </w:rPr>
      </w:pPr>
    </w:p>
    <w:sectPr w:rsidR="00F07496" w:rsidSect="00086D9E">
      <w:type w:val="continuous"/>
      <w:pgSz w:w="12240" w:h="15840"/>
      <w:pgMar w:top="432" w:right="1627" w:bottom="1627" w:left="1627" w:header="432" w:footer="432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7FC6E" w14:textId="77777777" w:rsidR="00577069" w:rsidRDefault="00577069" w:rsidP="00F07496">
      <w:r>
        <w:separator/>
      </w:r>
    </w:p>
  </w:endnote>
  <w:endnote w:type="continuationSeparator" w:id="0">
    <w:p w14:paraId="3B44A03C" w14:textId="77777777" w:rsidR="00577069" w:rsidRDefault="00577069" w:rsidP="00F0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8DCDE" w14:textId="77777777" w:rsidR="00577069" w:rsidRDefault="00577069" w:rsidP="00F07496">
      <w:r>
        <w:separator/>
      </w:r>
    </w:p>
  </w:footnote>
  <w:footnote w:type="continuationSeparator" w:id="0">
    <w:p w14:paraId="4C18151A" w14:textId="77777777" w:rsidR="00577069" w:rsidRDefault="00577069" w:rsidP="00F0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18C9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6A46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4653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82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865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4A97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5A1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6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48E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766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8C15E4"/>
    <w:multiLevelType w:val="hybridMultilevel"/>
    <w:tmpl w:val="2388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67"/>
    <w:rsid w:val="000676E9"/>
    <w:rsid w:val="000774D6"/>
    <w:rsid w:val="00086D9E"/>
    <w:rsid w:val="000A33CF"/>
    <w:rsid w:val="000D53D4"/>
    <w:rsid w:val="000F30FB"/>
    <w:rsid w:val="000F3F64"/>
    <w:rsid w:val="00107E81"/>
    <w:rsid w:val="0017440E"/>
    <w:rsid w:val="00225C80"/>
    <w:rsid w:val="002A173C"/>
    <w:rsid w:val="003E1084"/>
    <w:rsid w:val="00420DA0"/>
    <w:rsid w:val="00433FAA"/>
    <w:rsid w:val="004437ED"/>
    <w:rsid w:val="00444767"/>
    <w:rsid w:val="004B2C28"/>
    <w:rsid w:val="004C599A"/>
    <w:rsid w:val="004D2A8B"/>
    <w:rsid w:val="00504098"/>
    <w:rsid w:val="00542561"/>
    <w:rsid w:val="00577069"/>
    <w:rsid w:val="005D79DD"/>
    <w:rsid w:val="006711A2"/>
    <w:rsid w:val="006747F7"/>
    <w:rsid w:val="00682427"/>
    <w:rsid w:val="006F7BF3"/>
    <w:rsid w:val="00725267"/>
    <w:rsid w:val="0077203E"/>
    <w:rsid w:val="007962EC"/>
    <w:rsid w:val="007E352A"/>
    <w:rsid w:val="0082211C"/>
    <w:rsid w:val="00822EC3"/>
    <w:rsid w:val="00851F8C"/>
    <w:rsid w:val="00852E9A"/>
    <w:rsid w:val="009041BC"/>
    <w:rsid w:val="00946FC4"/>
    <w:rsid w:val="00950D6A"/>
    <w:rsid w:val="0096373A"/>
    <w:rsid w:val="009B4FC9"/>
    <w:rsid w:val="009D49C1"/>
    <w:rsid w:val="00A71032"/>
    <w:rsid w:val="00A74B05"/>
    <w:rsid w:val="00AB579C"/>
    <w:rsid w:val="00AB5A73"/>
    <w:rsid w:val="00AD6864"/>
    <w:rsid w:val="00B53388"/>
    <w:rsid w:val="00B72702"/>
    <w:rsid w:val="00BB43EA"/>
    <w:rsid w:val="00BD1223"/>
    <w:rsid w:val="00BD5D4A"/>
    <w:rsid w:val="00C32512"/>
    <w:rsid w:val="00C64862"/>
    <w:rsid w:val="00C870B9"/>
    <w:rsid w:val="00CB17F8"/>
    <w:rsid w:val="00CC7538"/>
    <w:rsid w:val="00CF0A07"/>
    <w:rsid w:val="00CF2467"/>
    <w:rsid w:val="00D04553"/>
    <w:rsid w:val="00D90E17"/>
    <w:rsid w:val="00D92071"/>
    <w:rsid w:val="00DA454E"/>
    <w:rsid w:val="00DB54E3"/>
    <w:rsid w:val="00DD196F"/>
    <w:rsid w:val="00DF297F"/>
    <w:rsid w:val="00DF31C5"/>
    <w:rsid w:val="00E034D5"/>
    <w:rsid w:val="00E07052"/>
    <w:rsid w:val="00E300B3"/>
    <w:rsid w:val="00E62906"/>
    <w:rsid w:val="00EA04F0"/>
    <w:rsid w:val="00ED47CD"/>
    <w:rsid w:val="00F00DBC"/>
    <w:rsid w:val="00F07496"/>
    <w:rsid w:val="00F431FD"/>
    <w:rsid w:val="00F61AA1"/>
    <w:rsid w:val="00FA17C8"/>
    <w:rsid w:val="00FC4DA2"/>
    <w:rsid w:val="00FD104A"/>
    <w:rsid w:val="00FF2BDE"/>
    <w:rsid w:val="00FF36E3"/>
    <w:rsid w:val="00FF3A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228DA"/>
  <w15:docId w15:val="{A6F16D10-2D46-364B-88F1-D80D8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42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D04A1"/>
    <w:rPr>
      <w:rFonts w:cs="Times New Roman"/>
      <w:color w:val="0000FF"/>
      <w:u w:val="single"/>
    </w:rPr>
  </w:style>
  <w:style w:type="paragraph" w:customStyle="1" w:styleId="Default">
    <w:name w:val="Default"/>
    <w:rsid w:val="008D04A1"/>
    <w:pPr>
      <w:widowControl w:val="0"/>
      <w:autoSpaceDE w:val="0"/>
      <w:autoSpaceDN w:val="0"/>
      <w:adjustRightInd w:val="0"/>
    </w:pPr>
    <w:rPr>
      <w:rFonts w:ascii="HelveticaNeueLT Std" w:eastAsia="Times New Roman" w:hAnsi="HelveticaNeueLT Std" w:cs="HelveticaNeueLT Std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rsid w:val="008D04A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8D04A1"/>
    <w:rPr>
      <w:rFonts w:cs="Times New Roman"/>
    </w:rPr>
  </w:style>
  <w:style w:type="paragraph" w:styleId="Footer">
    <w:name w:val="footer"/>
    <w:basedOn w:val="Normal"/>
    <w:link w:val="FooterChar"/>
    <w:rsid w:val="008D04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8D04A1"/>
    <w:rPr>
      <w:rFonts w:cs="Times New Roman"/>
    </w:rPr>
  </w:style>
  <w:style w:type="table" w:styleId="TableGrid">
    <w:name w:val="Table Grid"/>
    <w:basedOn w:val="TableNormal"/>
    <w:rsid w:val="00CC38A3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4C59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4C599A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44476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52"/>
    <w:rPr>
      <w:color w:val="605E5C"/>
      <w:shd w:val="clear" w:color="auto" w:fill="E1DFDD"/>
    </w:rPr>
  </w:style>
  <w:style w:type="paragraph" w:customStyle="1" w:styleId="Header1">
    <w:name w:val="Header1"/>
    <w:basedOn w:val="Normal"/>
    <w:qFormat/>
    <w:rsid w:val="004D2A8B"/>
    <w:pPr>
      <w:tabs>
        <w:tab w:val="left" w:pos="3600"/>
        <w:tab w:val="left" w:pos="3780"/>
      </w:tabs>
      <w:ind w:left="-90"/>
    </w:pPr>
    <w:rPr>
      <w:rFonts w:ascii="Arial" w:eastAsia="Arial Unicode MS" w:hAnsi="Arial" w:cs="Arial"/>
      <w:sz w:val="13"/>
      <w:szCs w:val="13"/>
    </w:rPr>
  </w:style>
  <w:style w:type="paragraph" w:styleId="Revision">
    <w:name w:val="Revision"/>
    <w:hidden/>
    <w:uiPriority w:val="99"/>
    <w:semiHidden/>
    <w:rsid w:val="00C64862"/>
    <w:rPr>
      <w:rFonts w:eastAsia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41BC"/>
    <w:pPr>
      <w:spacing w:before="100" w:beforeAutospacing="1" w:after="100" w:afterAutospacing="1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rsid w:val="00077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s.wilkinson@colorado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@editorialmanag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ross.wilkinson@colorado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sswilkinson/Documents/Postdoc/CU%20Brand%20Assets/cuboulder_letterhead_2019/ucb_letterhead_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578B1D-BFA4-0346-B311-C11DB31F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ucb_letterhead_A.dotx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1230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mailto:email.email@colorado.edu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Mr Ross Wilkinson</cp:lastModifiedBy>
  <cp:revision>3</cp:revision>
  <cp:lastPrinted>2021-05-06T22:19:00Z</cp:lastPrinted>
  <dcterms:created xsi:type="dcterms:W3CDTF">2021-05-08T21:37:00Z</dcterms:created>
  <dcterms:modified xsi:type="dcterms:W3CDTF">2021-05-08T21:41:00Z</dcterms:modified>
</cp:coreProperties>
</file>